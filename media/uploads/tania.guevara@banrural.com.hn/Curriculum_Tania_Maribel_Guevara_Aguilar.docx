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63"/>
        <w:gridCol w:w="2260"/>
        <w:gridCol w:w="3070"/>
        <w:gridCol w:w="100"/>
        <w:gridCol w:w="3147"/>
      </w:tblGrid>
      <w:tr w:rsidR="0023519F" w:rsidRPr="0023519F" w:rsidTr="00300590">
        <w:trPr>
          <w:trHeight w:val="748"/>
        </w:trPr>
        <w:tc>
          <w:tcPr>
            <w:tcW w:w="8856" w:type="dxa"/>
            <w:gridSpan w:val="5"/>
          </w:tcPr>
          <w:p w:rsidR="0023519F" w:rsidRPr="0014144F" w:rsidRDefault="00E1558E" w:rsidP="00AC0A4A">
            <w:pPr>
              <w:pStyle w:val="Name"/>
              <w:pBdr>
                <w:bottom w:val="none" w:sz="0" w:space="0" w:color="auto"/>
              </w:pBdr>
              <w:spacing w:before="24" w:after="0" w:line="240" w:lineRule="auto"/>
              <w:jc w:val="both"/>
              <w:rPr>
                <w:sz w:val="40"/>
                <w:szCs w:val="40"/>
                <w:u w:val="single"/>
              </w:rPr>
            </w:pPr>
            <w:r w:rsidRPr="0014144F">
              <w:rPr>
                <w:sz w:val="40"/>
                <w:szCs w:val="40"/>
                <w:u w:val="single"/>
              </w:rPr>
              <w:t>Tania Maribel Guevara Aguilar</w:t>
            </w:r>
            <w:r w:rsidR="0014144F">
              <w:rPr>
                <w:sz w:val="40"/>
                <w:szCs w:val="40"/>
                <w:u w:val="single"/>
              </w:rPr>
              <w:t xml:space="preserve">   </w:t>
            </w:r>
            <w:r w:rsidR="0014144F" w:rsidRPr="0014144F">
              <w:rPr>
                <w:sz w:val="40"/>
                <w:szCs w:val="40"/>
              </w:rPr>
              <w:t xml:space="preserve"> </w:t>
            </w:r>
            <w:r w:rsidR="00023EE7" w:rsidRPr="0014144F">
              <w:rPr>
                <w:noProof/>
                <w:sz w:val="40"/>
                <w:szCs w:val="40"/>
                <w:lang w:val="es-HN" w:eastAsia="es-HN"/>
              </w:rPr>
              <w:drawing>
                <wp:inline distT="0" distB="0" distL="0" distR="0">
                  <wp:extent cx="927100" cy="1193165"/>
                  <wp:effectExtent l="0" t="0" r="0" b="0"/>
                  <wp:docPr id="1" name="Imagen 1" descr="CAM00790-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CAM00790-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837" w:rsidRPr="00F54837" w:rsidRDefault="00F54837" w:rsidP="00F54837"/>
        </w:tc>
      </w:tr>
      <w:tr w:rsidR="008F7CDA" w:rsidRPr="0023519F" w:rsidTr="00300590">
        <w:trPr>
          <w:trHeight w:val="383"/>
        </w:trPr>
        <w:tc>
          <w:tcPr>
            <w:tcW w:w="2358" w:type="dxa"/>
            <w:gridSpan w:val="2"/>
          </w:tcPr>
          <w:p w:rsidR="008F7CDA" w:rsidRPr="0025459E" w:rsidRDefault="008F7CDA" w:rsidP="00261A88">
            <w:pPr>
              <w:pStyle w:val="SectionTitle"/>
              <w:rPr>
                <w:sz w:val="20"/>
              </w:rPr>
            </w:pPr>
            <w:r w:rsidRPr="0025459E">
              <w:rPr>
                <w:sz w:val="20"/>
              </w:rPr>
              <w:t>Dirección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9774FF" w:rsidRDefault="009774FF" w:rsidP="00D2540A">
            <w:pPr>
              <w:pStyle w:val="Textoindependiente"/>
              <w:spacing w:after="0" w:line="240" w:lineRule="auto"/>
            </w:pPr>
            <w:r>
              <w:t xml:space="preserve">Res. Villas del Real  Ave. </w:t>
            </w:r>
            <w:r w:rsidR="00DB7E1F">
              <w:t>Brasil</w:t>
            </w:r>
            <w:r>
              <w:t xml:space="preserve">  Lote 1</w:t>
            </w:r>
          </w:p>
          <w:p w:rsidR="008F7CDA" w:rsidRPr="00FF5302" w:rsidRDefault="008F7CDA" w:rsidP="00D2540A">
            <w:pPr>
              <w:pStyle w:val="Textoindependiente"/>
              <w:spacing w:after="0" w:line="240" w:lineRule="auto"/>
            </w:pPr>
            <w:r w:rsidRPr="0025459E">
              <w:rPr>
                <w:szCs w:val="24"/>
              </w:rPr>
              <w:t>Tegucigalpa, M. D. C.</w:t>
            </w:r>
          </w:p>
          <w:p w:rsidR="008F7CDA" w:rsidRPr="0025459E" w:rsidRDefault="008F7CDA" w:rsidP="00D2540A">
            <w:pPr>
              <w:pStyle w:val="Textoindependiente"/>
              <w:spacing w:after="0" w:line="240" w:lineRule="auto"/>
              <w:rPr>
                <w:szCs w:val="24"/>
              </w:rPr>
            </w:pPr>
            <w:r w:rsidRPr="0025459E">
              <w:rPr>
                <w:szCs w:val="24"/>
              </w:rPr>
              <w:t>Francisco Morazán</w:t>
            </w:r>
          </w:p>
        </w:tc>
      </w:tr>
      <w:tr w:rsidR="008F7CDA" w:rsidRPr="0023519F" w:rsidTr="00300590">
        <w:trPr>
          <w:trHeight w:val="287"/>
        </w:trPr>
        <w:tc>
          <w:tcPr>
            <w:tcW w:w="2358" w:type="dxa"/>
            <w:gridSpan w:val="2"/>
          </w:tcPr>
          <w:p w:rsidR="008F7CDA" w:rsidRPr="0025459E" w:rsidRDefault="008F7CDA" w:rsidP="0025459E">
            <w:pPr>
              <w:pStyle w:val="SectionTitle"/>
              <w:spacing w:before="0"/>
              <w:rPr>
                <w:sz w:val="20"/>
              </w:rPr>
            </w:pPr>
            <w:r w:rsidRPr="0025459E">
              <w:rPr>
                <w:sz w:val="20"/>
              </w:rPr>
              <w:t>Teléfono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8F7CDA" w:rsidRDefault="00D2540A" w:rsidP="0025459E">
            <w:pPr>
              <w:pStyle w:val="Objective"/>
              <w:spacing w:before="0"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(504) 98644304</w:t>
            </w:r>
          </w:p>
          <w:p w:rsidR="009774FF" w:rsidRPr="009774FF" w:rsidRDefault="009774FF" w:rsidP="009774FF">
            <w:pPr>
              <w:pStyle w:val="Textoindependiente"/>
              <w:rPr>
                <w:rFonts w:cs="Arial"/>
              </w:rPr>
            </w:pPr>
            <w:r w:rsidRPr="009774FF">
              <w:rPr>
                <w:rFonts w:cs="Arial"/>
                <w:color w:val="000000"/>
                <w:shd w:val="clear" w:color="auto" w:fill="FFFFFF"/>
              </w:rPr>
              <w:t>2202-3361</w:t>
            </w:r>
          </w:p>
        </w:tc>
      </w:tr>
      <w:tr w:rsidR="008F7CDA" w:rsidRPr="0023519F" w:rsidTr="00300590">
        <w:trPr>
          <w:trHeight w:val="260"/>
        </w:trPr>
        <w:tc>
          <w:tcPr>
            <w:tcW w:w="2358" w:type="dxa"/>
            <w:gridSpan w:val="2"/>
          </w:tcPr>
          <w:p w:rsidR="008F7CDA" w:rsidRPr="0025459E" w:rsidRDefault="008F7CDA" w:rsidP="00261A88">
            <w:pPr>
              <w:pStyle w:val="SectionTitle"/>
              <w:rPr>
                <w:sz w:val="20"/>
              </w:rPr>
            </w:pPr>
            <w:r w:rsidRPr="0025459E">
              <w:rPr>
                <w:sz w:val="20"/>
              </w:rPr>
              <w:t>Nacionalidad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8F7CDA" w:rsidRPr="0025459E" w:rsidRDefault="008F7CDA" w:rsidP="0025459E">
            <w:pPr>
              <w:pStyle w:val="Objective"/>
              <w:spacing w:before="0" w:after="0" w:line="240" w:lineRule="auto"/>
              <w:jc w:val="both"/>
              <w:rPr>
                <w:szCs w:val="24"/>
              </w:rPr>
            </w:pPr>
            <w:r w:rsidRPr="0025459E">
              <w:rPr>
                <w:szCs w:val="24"/>
              </w:rPr>
              <w:t>Hondureña</w:t>
            </w:r>
          </w:p>
        </w:tc>
      </w:tr>
      <w:tr w:rsidR="008F7CDA" w:rsidRPr="0023519F" w:rsidTr="00300590">
        <w:trPr>
          <w:trHeight w:val="69"/>
        </w:trPr>
        <w:tc>
          <w:tcPr>
            <w:tcW w:w="2358" w:type="dxa"/>
            <w:gridSpan w:val="2"/>
          </w:tcPr>
          <w:p w:rsidR="008F7CDA" w:rsidRPr="0025459E" w:rsidRDefault="008F7CDA" w:rsidP="008F7CDA">
            <w:pPr>
              <w:pStyle w:val="SectionTitle"/>
              <w:rPr>
                <w:sz w:val="20"/>
              </w:rPr>
            </w:pPr>
            <w:r w:rsidRPr="0025459E">
              <w:rPr>
                <w:sz w:val="20"/>
              </w:rPr>
              <w:t>Fecha Nacimiento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8F7CDA" w:rsidRPr="0025459E" w:rsidRDefault="00D2540A" w:rsidP="008F7CDA">
            <w:pPr>
              <w:pStyle w:val="Objective"/>
              <w:spacing w:before="24"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12 de Julio de 1978</w:t>
            </w:r>
          </w:p>
        </w:tc>
      </w:tr>
      <w:tr w:rsidR="008F7CDA" w:rsidRPr="0023519F" w:rsidTr="00300590">
        <w:trPr>
          <w:trHeight w:val="188"/>
        </w:trPr>
        <w:tc>
          <w:tcPr>
            <w:tcW w:w="2358" w:type="dxa"/>
            <w:gridSpan w:val="2"/>
          </w:tcPr>
          <w:p w:rsidR="008F7CDA" w:rsidRPr="0025459E" w:rsidRDefault="008F7CDA" w:rsidP="008F7CDA">
            <w:pPr>
              <w:pStyle w:val="SectionTitle"/>
              <w:rPr>
                <w:sz w:val="20"/>
              </w:rPr>
            </w:pPr>
            <w:r w:rsidRPr="0025459E">
              <w:rPr>
                <w:sz w:val="20"/>
              </w:rPr>
              <w:t>Estado Civil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8F7CDA" w:rsidRPr="0025459E" w:rsidRDefault="009774FF" w:rsidP="008F7CDA">
            <w:pPr>
              <w:pStyle w:val="Objective"/>
              <w:spacing w:before="24"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Casada</w:t>
            </w:r>
          </w:p>
        </w:tc>
      </w:tr>
      <w:tr w:rsidR="008F7CDA" w:rsidRPr="0023519F" w:rsidTr="00300590">
        <w:trPr>
          <w:trHeight w:val="69"/>
        </w:trPr>
        <w:tc>
          <w:tcPr>
            <w:tcW w:w="2358" w:type="dxa"/>
            <w:gridSpan w:val="2"/>
          </w:tcPr>
          <w:p w:rsidR="008F7CDA" w:rsidRPr="0025459E" w:rsidRDefault="008F7CDA" w:rsidP="008F7CDA">
            <w:pPr>
              <w:pStyle w:val="SectionTitle"/>
              <w:rPr>
                <w:sz w:val="20"/>
              </w:rPr>
            </w:pPr>
            <w:r w:rsidRPr="0025459E">
              <w:rPr>
                <w:sz w:val="20"/>
              </w:rPr>
              <w:t>Correo Electrónico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8F7CDA" w:rsidRPr="0025459E" w:rsidRDefault="00D2540A" w:rsidP="0025459E">
            <w:pPr>
              <w:pStyle w:val="Textoindependiente"/>
              <w:spacing w:after="0"/>
              <w:rPr>
                <w:rStyle w:val="Hipervnculo"/>
                <w:szCs w:val="24"/>
              </w:rPr>
            </w:pPr>
            <w:r>
              <w:rPr>
                <w:rStyle w:val="Hipervnculo"/>
                <w:szCs w:val="24"/>
              </w:rPr>
              <w:t>tguevara1@gmail.com</w:t>
            </w:r>
          </w:p>
          <w:p w:rsidR="008F7CDA" w:rsidRPr="0025459E" w:rsidRDefault="00CD4967" w:rsidP="00D2540A">
            <w:pPr>
              <w:pStyle w:val="Textoindependiente"/>
              <w:spacing w:after="0"/>
            </w:pPr>
            <w:hyperlink r:id="rId9" w:history="1">
              <w:r w:rsidR="00D2540A" w:rsidRPr="00AE7F2A">
                <w:rPr>
                  <w:rStyle w:val="Hipervnculo"/>
                  <w:szCs w:val="24"/>
                </w:rPr>
                <w:t>genesis2847@hotmail.com</w:t>
              </w:r>
            </w:hyperlink>
          </w:p>
        </w:tc>
      </w:tr>
      <w:tr w:rsidR="008F7CDA" w:rsidRPr="0023519F" w:rsidTr="00300590">
        <w:trPr>
          <w:trHeight w:val="69"/>
        </w:trPr>
        <w:tc>
          <w:tcPr>
            <w:tcW w:w="2358" w:type="dxa"/>
            <w:gridSpan w:val="2"/>
          </w:tcPr>
          <w:p w:rsidR="008F7CDA" w:rsidRPr="0025459E" w:rsidRDefault="008F7CDA" w:rsidP="008F7CDA">
            <w:pPr>
              <w:pStyle w:val="SectionTitle"/>
              <w:rPr>
                <w:sz w:val="20"/>
              </w:rPr>
            </w:pPr>
            <w:r w:rsidRPr="0025459E">
              <w:rPr>
                <w:sz w:val="20"/>
              </w:rPr>
              <w:t>Identidad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8F7CDA" w:rsidRPr="0025459E" w:rsidRDefault="008F7CDA" w:rsidP="0025459E">
            <w:pPr>
              <w:pStyle w:val="Objective"/>
              <w:spacing w:before="24" w:after="0" w:line="240" w:lineRule="auto"/>
              <w:jc w:val="both"/>
              <w:rPr>
                <w:szCs w:val="24"/>
              </w:rPr>
            </w:pPr>
            <w:r w:rsidRPr="0025459E">
              <w:rPr>
                <w:szCs w:val="24"/>
              </w:rPr>
              <w:t>0801-197</w:t>
            </w:r>
            <w:r w:rsidR="00D2540A">
              <w:rPr>
                <w:szCs w:val="24"/>
              </w:rPr>
              <w:t>8-05773</w:t>
            </w:r>
          </w:p>
          <w:p w:rsidR="000A2D64" w:rsidRPr="0025459E" w:rsidRDefault="000A2D64" w:rsidP="000A2D64">
            <w:pPr>
              <w:pStyle w:val="Textoindependiente"/>
              <w:spacing w:after="0"/>
            </w:pPr>
          </w:p>
        </w:tc>
      </w:tr>
      <w:tr w:rsidR="005F3DCE" w:rsidRPr="0023519F" w:rsidTr="00300590">
        <w:trPr>
          <w:trHeight w:val="69"/>
        </w:trPr>
        <w:tc>
          <w:tcPr>
            <w:tcW w:w="2358" w:type="dxa"/>
            <w:gridSpan w:val="2"/>
          </w:tcPr>
          <w:p w:rsidR="005F3DCE" w:rsidRPr="008F7CDA" w:rsidRDefault="005F3DCE" w:rsidP="00A51B31">
            <w:pPr>
              <w:pStyle w:val="SectionTitle"/>
            </w:pPr>
            <w:r w:rsidRPr="008F7CDA">
              <w:t>Idiomas</w:t>
            </w:r>
          </w:p>
        </w:tc>
        <w:tc>
          <w:tcPr>
            <w:tcW w:w="3249" w:type="dxa"/>
            <w:gridSpan w:val="2"/>
            <w:shd w:val="clear" w:color="auto" w:fill="auto"/>
          </w:tcPr>
          <w:p w:rsidR="005F3DCE" w:rsidRDefault="00D2540A" w:rsidP="00A51B31">
            <w:pPr>
              <w:pStyle w:val="CompanyName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Español</w:t>
            </w:r>
          </w:p>
          <w:p w:rsidR="005F3DCE" w:rsidRPr="008C4816" w:rsidRDefault="005F3DCE" w:rsidP="00A51B31"/>
        </w:tc>
        <w:tc>
          <w:tcPr>
            <w:tcW w:w="3249" w:type="dxa"/>
            <w:shd w:val="clear" w:color="auto" w:fill="auto"/>
          </w:tcPr>
          <w:p w:rsidR="005F3DCE" w:rsidRPr="008F7CDA" w:rsidRDefault="005F3DCE" w:rsidP="00A51B31">
            <w:pPr>
              <w:pStyle w:val="CompanyNameOne"/>
              <w:rPr>
                <w:sz w:val="24"/>
                <w:szCs w:val="24"/>
              </w:rPr>
            </w:pPr>
          </w:p>
        </w:tc>
      </w:tr>
      <w:tr w:rsidR="005F3DCE" w:rsidRPr="0023519F" w:rsidTr="00300590">
        <w:trPr>
          <w:trHeight w:val="1255"/>
        </w:trPr>
        <w:tc>
          <w:tcPr>
            <w:tcW w:w="2358" w:type="dxa"/>
            <w:gridSpan w:val="2"/>
            <w:shd w:val="clear" w:color="auto" w:fill="auto"/>
          </w:tcPr>
          <w:p w:rsidR="005F3DCE" w:rsidRPr="00FE7C86" w:rsidRDefault="005F3DCE" w:rsidP="00261A88">
            <w:pPr>
              <w:pStyle w:val="SectionTitle"/>
              <w:rPr>
                <w:color w:val="000080"/>
              </w:rPr>
            </w:pPr>
            <w:r w:rsidRPr="00B04DD9">
              <w:t>Experiencia Laboral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AC4FF0" w:rsidRDefault="00AC4FF0" w:rsidP="00261A88">
            <w:pPr>
              <w:pStyle w:val="JobTitle"/>
              <w:spacing w:before="24"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HN"/>
              </w:rPr>
              <w:t>Banrural</w:t>
            </w:r>
          </w:p>
          <w:p w:rsidR="00AC4FF0" w:rsidRPr="00AC4FF0" w:rsidRDefault="00AC4FF0" w:rsidP="00AC4FF0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i/>
                <w:lang w:val="es-HN"/>
              </w:rPr>
            </w:pPr>
            <w:r w:rsidRPr="00AC4FF0">
              <w:rPr>
                <w:i/>
                <w:lang w:val="es-HN"/>
              </w:rPr>
              <w:t>21 de marzo 2017 a la fecha</w:t>
            </w:r>
          </w:p>
          <w:p w:rsidR="00AC4FF0" w:rsidRDefault="00AC4FF0" w:rsidP="00AC4FF0">
            <w:pPr>
              <w:pStyle w:val="Achievement"/>
              <w:numPr>
                <w:ilvl w:val="0"/>
                <w:numId w:val="8"/>
              </w:numPr>
              <w:rPr>
                <w:lang w:val="es-HN"/>
              </w:rPr>
            </w:pPr>
            <w:r>
              <w:rPr>
                <w:lang w:val="es-HN"/>
              </w:rPr>
              <w:t>Gerencia de Tecnología</w:t>
            </w:r>
            <w:bookmarkStart w:id="0" w:name="_GoBack"/>
            <w:bookmarkEnd w:id="0"/>
          </w:p>
          <w:p w:rsidR="00AC4FF0" w:rsidRDefault="00AC4FF0" w:rsidP="00AC4FF0">
            <w:pPr>
              <w:pStyle w:val="Achievement"/>
              <w:numPr>
                <w:ilvl w:val="0"/>
                <w:numId w:val="0"/>
              </w:numPr>
              <w:rPr>
                <w:lang w:val="es-HN"/>
              </w:rPr>
            </w:pPr>
            <w:r>
              <w:rPr>
                <w:lang w:val="es-HN"/>
              </w:rPr>
              <w:t xml:space="preserve">        </w:t>
            </w:r>
            <w:r>
              <w:rPr>
                <w:lang w:val="es-HN"/>
              </w:rPr>
              <w:t>Analista senior proyectos IT</w:t>
            </w:r>
          </w:p>
          <w:p w:rsidR="00AC4FF0" w:rsidRPr="00AC4FF0" w:rsidRDefault="00AC4FF0" w:rsidP="00AC4FF0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lang w:val="es-HN"/>
              </w:rPr>
            </w:pPr>
          </w:p>
          <w:p w:rsidR="005F3DCE" w:rsidRDefault="005F3DCE" w:rsidP="00261A88">
            <w:pPr>
              <w:pStyle w:val="JobTitle"/>
              <w:spacing w:before="24"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HN"/>
              </w:rPr>
              <w:t xml:space="preserve">Banco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HN"/>
              </w:rPr>
              <w:t>Ficohsa</w:t>
            </w:r>
            <w:proofErr w:type="spellEnd"/>
          </w:p>
          <w:p w:rsidR="00AC4FF0" w:rsidRPr="00AC4FF0" w:rsidRDefault="00AC4FF0" w:rsidP="00AC4FF0">
            <w:pPr>
              <w:pStyle w:val="Achievement"/>
              <w:numPr>
                <w:ilvl w:val="0"/>
                <w:numId w:val="0"/>
              </w:numPr>
              <w:ind w:left="245"/>
              <w:rPr>
                <w:lang w:val="es-HN"/>
              </w:rPr>
            </w:pPr>
          </w:p>
          <w:p w:rsidR="005F3DCE" w:rsidRDefault="00D2540A" w:rsidP="001D7EE3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Abril 1998</w:t>
            </w:r>
            <w:r w:rsidR="005F3DCE">
              <w:rPr>
                <w:rFonts w:cs="Arial"/>
                <w:i/>
              </w:rPr>
              <w:t xml:space="preserve"> </w:t>
            </w:r>
            <w:r w:rsidR="0036520B">
              <w:rPr>
                <w:rFonts w:cs="Arial"/>
                <w:i/>
              </w:rPr>
              <w:t xml:space="preserve">hasta el 04 </w:t>
            </w:r>
            <w:proofErr w:type="gramStart"/>
            <w:r w:rsidR="0036520B">
              <w:rPr>
                <w:rFonts w:cs="Arial"/>
                <w:i/>
              </w:rPr>
              <w:t>Octubre</w:t>
            </w:r>
            <w:proofErr w:type="gramEnd"/>
            <w:r w:rsidR="0036520B">
              <w:rPr>
                <w:rFonts w:cs="Arial"/>
                <w:i/>
              </w:rPr>
              <w:t xml:space="preserve"> 2016</w:t>
            </w:r>
          </w:p>
          <w:p w:rsidR="0013358B" w:rsidRDefault="0013358B" w:rsidP="001D7EE3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rPr>
                <w:rFonts w:cs="Arial"/>
                <w:i/>
              </w:rPr>
            </w:pPr>
          </w:p>
          <w:p w:rsidR="0013358B" w:rsidRDefault="0013358B" w:rsidP="0013358B">
            <w:pPr>
              <w:pStyle w:val="Achievement"/>
              <w:numPr>
                <w:ilvl w:val="0"/>
                <w:numId w:val="7"/>
              </w:numPr>
              <w:spacing w:before="24" w:after="0" w:line="240" w:lineRule="auto"/>
              <w:rPr>
                <w:rFonts w:cs="Arial"/>
              </w:rPr>
            </w:pPr>
            <w:r>
              <w:rPr>
                <w:rFonts w:cs="Arial"/>
              </w:rPr>
              <w:t>Canales Electrónicos</w:t>
            </w:r>
          </w:p>
          <w:p w:rsidR="0013358B" w:rsidRDefault="0013358B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>Oficial Cajeros Automáticos y Kioscos</w:t>
            </w:r>
          </w:p>
          <w:p w:rsidR="00301B4F" w:rsidRDefault="00301B4F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</w:p>
          <w:p w:rsidR="00EC29F8" w:rsidRDefault="00301B4F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>Administrar</w:t>
            </w:r>
            <w:r w:rsidR="00EC29F8">
              <w:rPr>
                <w:rFonts w:cs="Arial"/>
              </w:rPr>
              <w:t xml:space="preserve">, </w:t>
            </w:r>
            <w:r w:rsidR="0036520B">
              <w:rPr>
                <w:rFonts w:cs="Arial"/>
              </w:rPr>
              <w:t>gesti</w:t>
            </w:r>
            <w:r w:rsidR="00EC29F8">
              <w:rPr>
                <w:rFonts w:cs="Arial"/>
              </w:rPr>
              <w:t>ón de</w:t>
            </w:r>
            <w:r w:rsidR="0036520B">
              <w:rPr>
                <w:rFonts w:cs="Arial"/>
              </w:rPr>
              <w:t xml:space="preserve"> la instalaci</w:t>
            </w:r>
            <w:r w:rsidR="00EC29F8">
              <w:rPr>
                <w:rFonts w:cs="Arial"/>
              </w:rPr>
              <w:t xml:space="preserve">ón, desinstalación y traslados </w:t>
            </w:r>
            <w:r>
              <w:rPr>
                <w:rFonts w:cs="Arial"/>
              </w:rPr>
              <w:t>los cajero</w:t>
            </w:r>
            <w:r w:rsidR="00EC29F8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automáticos a nivel nacional</w:t>
            </w:r>
            <w:r w:rsidR="00EC29F8">
              <w:rPr>
                <w:rFonts w:cs="Arial"/>
              </w:rPr>
              <w:t>.</w:t>
            </w:r>
          </w:p>
          <w:p w:rsidR="00EC29F8" w:rsidRDefault="00EC29F8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</w:p>
          <w:p w:rsidR="00EC29F8" w:rsidRDefault="00EC29F8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 xml:space="preserve">Supervisión y gestión del funcionamiento de los cajeros </w:t>
            </w:r>
            <w:r w:rsidR="00DB7E1F">
              <w:rPr>
                <w:rFonts w:cs="Arial"/>
              </w:rPr>
              <w:t>automáticos</w:t>
            </w:r>
            <w:r>
              <w:rPr>
                <w:rFonts w:cs="Arial"/>
              </w:rPr>
              <w:t xml:space="preserve"> a nivel nacional.</w:t>
            </w:r>
          </w:p>
          <w:p w:rsidR="00EC29F8" w:rsidRDefault="00EC29F8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</w:p>
          <w:p w:rsidR="00301B4F" w:rsidRDefault="00EC29F8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 xml:space="preserve">Gestión de la </w:t>
            </w:r>
            <w:r w:rsidR="0036520B">
              <w:rPr>
                <w:rFonts w:cs="Arial"/>
              </w:rPr>
              <w:t xml:space="preserve">imagen </w:t>
            </w:r>
            <w:r>
              <w:rPr>
                <w:rFonts w:cs="Arial"/>
              </w:rPr>
              <w:t xml:space="preserve">y presentación de los cajeros </w:t>
            </w:r>
            <w:r w:rsidR="00DB7E1F">
              <w:rPr>
                <w:rFonts w:cs="Arial"/>
              </w:rPr>
              <w:t>automáticos</w:t>
            </w:r>
            <w:r>
              <w:rPr>
                <w:rFonts w:cs="Arial"/>
              </w:rPr>
              <w:t xml:space="preserve"> a nivel nacional.</w:t>
            </w:r>
          </w:p>
          <w:p w:rsidR="0013358B" w:rsidRDefault="0013358B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</w:p>
          <w:p w:rsidR="0013358B" w:rsidRDefault="0013358B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</w:rPr>
            </w:pPr>
          </w:p>
          <w:p w:rsidR="0013358B" w:rsidRDefault="0013358B" w:rsidP="0013358B">
            <w:pPr>
              <w:pStyle w:val="Achievement"/>
              <w:numPr>
                <w:ilvl w:val="0"/>
                <w:numId w:val="7"/>
              </w:numPr>
              <w:spacing w:before="24" w:after="0" w:line="240" w:lineRule="auto"/>
              <w:rPr>
                <w:rFonts w:cs="Arial"/>
              </w:rPr>
            </w:pPr>
            <w:r w:rsidRPr="0023263C">
              <w:rPr>
                <w:rFonts w:cs="Arial"/>
              </w:rPr>
              <w:t>Análisis  de Créditos</w:t>
            </w:r>
            <w:r>
              <w:rPr>
                <w:rFonts w:cs="Arial"/>
              </w:rPr>
              <w:t xml:space="preserve"> (Actualmente)</w:t>
            </w:r>
          </w:p>
          <w:p w:rsidR="0023263C" w:rsidRPr="0013358B" w:rsidRDefault="0013358B" w:rsidP="0013358B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       </w:t>
            </w:r>
            <w:r w:rsidR="0023263C" w:rsidRPr="0013358B">
              <w:rPr>
                <w:rFonts w:cs="Arial"/>
              </w:rPr>
              <w:t>Oficial Análisis de Créditos</w:t>
            </w:r>
          </w:p>
          <w:p w:rsidR="0023263C" w:rsidRDefault="0023263C" w:rsidP="0023263C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  <w:color w:val="262626"/>
                <w:shd w:val="clear" w:color="auto" w:fill="FFFFFF"/>
              </w:rPr>
            </w:pPr>
          </w:p>
          <w:p w:rsidR="0023263C" w:rsidRDefault="0023263C" w:rsidP="0023263C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  <w:i/>
              </w:rPr>
            </w:pPr>
            <w:r w:rsidRPr="007C7B36">
              <w:rPr>
                <w:rFonts w:cs="Arial"/>
                <w:color w:val="262626"/>
                <w:shd w:val="clear" w:color="auto" w:fill="FFFFFF"/>
              </w:rPr>
              <w:t xml:space="preserve">Revisar y analizar solicitudes de créditos requeridas por clientes de la institución, por medio de evaluaciones cualitativas y </w:t>
            </w:r>
            <w:r w:rsidRPr="007C7B36">
              <w:rPr>
                <w:rFonts w:cs="Arial"/>
                <w:color w:val="262626"/>
                <w:shd w:val="clear" w:color="auto" w:fill="FFFFFF"/>
              </w:rPr>
              <w:lastRenderedPageBreak/>
              <w:t xml:space="preserve">cuantitativas, con el propósito de establecer si dichas solicitudes son sujetas a los financiamientos </w:t>
            </w:r>
            <w:r>
              <w:rPr>
                <w:rFonts w:cs="Arial"/>
                <w:color w:val="262626"/>
                <w:shd w:val="clear" w:color="auto" w:fill="FFFFFF"/>
              </w:rPr>
              <w:t>requeridos</w:t>
            </w:r>
            <w:r w:rsidRPr="007C7B36">
              <w:rPr>
                <w:rFonts w:cs="Arial"/>
                <w:color w:val="262626"/>
                <w:shd w:val="clear" w:color="auto" w:fill="FFFFFF"/>
              </w:rPr>
              <w:t>, con el fin de controlar y mitigar el riesgo</w:t>
            </w:r>
            <w:r>
              <w:rPr>
                <w:rFonts w:cs="Arial"/>
                <w:color w:val="262626"/>
                <w:shd w:val="clear" w:color="auto" w:fill="FFFFFF"/>
              </w:rPr>
              <w:t>.</w:t>
            </w:r>
          </w:p>
          <w:p w:rsidR="0023263C" w:rsidRPr="0023519F" w:rsidRDefault="0023263C" w:rsidP="0023263C">
            <w:pPr>
              <w:pStyle w:val="Achievement"/>
              <w:numPr>
                <w:ilvl w:val="0"/>
                <w:numId w:val="0"/>
              </w:numPr>
              <w:spacing w:before="24" w:after="0" w:line="240" w:lineRule="auto"/>
              <w:ind w:left="360"/>
              <w:rPr>
                <w:rFonts w:cs="Arial"/>
                <w:i/>
              </w:rPr>
            </w:pPr>
          </w:p>
          <w:p w:rsidR="005F3DCE" w:rsidRPr="0023519F" w:rsidRDefault="005F3DCE" w:rsidP="001D7EE3">
            <w:pPr>
              <w:pStyle w:val="JobTitle"/>
              <w:spacing w:before="24" w:after="0" w:line="240" w:lineRule="auto"/>
              <w:jc w:val="both"/>
              <w:rPr>
                <w:rFonts w:ascii="Arial" w:hAnsi="Arial" w:cs="Arial"/>
                <w:lang w:val="es-HN"/>
              </w:rPr>
            </w:pPr>
          </w:p>
          <w:p w:rsidR="00D2540A" w:rsidRDefault="00D2540A" w:rsidP="001D7EE3">
            <w:pPr>
              <w:pStyle w:val="Achievement"/>
              <w:numPr>
                <w:ilvl w:val="0"/>
                <w:numId w:val="2"/>
              </w:numPr>
            </w:pPr>
            <w:r>
              <w:t>Administración de Incidentes</w:t>
            </w:r>
          </w:p>
          <w:p w:rsidR="005F3DCE" w:rsidRDefault="005F3DCE" w:rsidP="00D2540A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Oficial de Sistemas.</w:t>
            </w:r>
          </w:p>
          <w:p w:rsidR="005F3DCE" w:rsidRPr="0023519F" w:rsidRDefault="005F3DCE" w:rsidP="001D7EE3">
            <w:pPr>
              <w:pStyle w:val="Achievement"/>
              <w:numPr>
                <w:ilvl w:val="0"/>
                <w:numId w:val="0"/>
              </w:numPr>
            </w:pPr>
          </w:p>
          <w:p w:rsidR="005F3DCE" w:rsidRDefault="002F4858" w:rsidP="001D7EE3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>Recepción</w:t>
            </w:r>
            <w:r w:rsidR="00171D8D">
              <w:t>, revisión y asignación de incidentes</w:t>
            </w:r>
            <w:r w:rsidR="005F3DCE">
              <w:t>.</w:t>
            </w:r>
          </w:p>
          <w:p w:rsidR="002F4858" w:rsidRDefault="002F4858" w:rsidP="001D7EE3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>Gestiones  con Proveedores.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>Investigación de Incidencia.</w:t>
            </w:r>
          </w:p>
          <w:p w:rsidR="005F3DCE" w:rsidRDefault="005F3DCE" w:rsidP="001D7EE3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5F3DCE" w:rsidRDefault="005F3DCE" w:rsidP="00EC29F8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 xml:space="preserve"> 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2"/>
              </w:numPr>
            </w:pPr>
            <w:r>
              <w:t>Oficina de Proyectos</w:t>
            </w:r>
            <w:r w:rsidR="006F4C0B">
              <w:t xml:space="preserve"> 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Oficial Oficina de Proyectos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Gestión y Seguimiento de Proyectos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2F4858" w:rsidRDefault="006F4C0B" w:rsidP="002F4858">
            <w:pPr>
              <w:pStyle w:val="Achievement"/>
              <w:numPr>
                <w:ilvl w:val="0"/>
                <w:numId w:val="2"/>
              </w:numPr>
            </w:pPr>
            <w:r>
              <w:t>Oficial  Proyectos E</w:t>
            </w:r>
            <w:r w:rsidR="00DB7E1F">
              <w:t>-</w:t>
            </w:r>
            <w:r>
              <w:t>Marketing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Proyecto Online PR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Manejo de Imagen  y Presencia en la WEB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EC29F8" w:rsidRDefault="00EC29F8" w:rsidP="002F485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2F4858" w:rsidRDefault="002F4858" w:rsidP="002F4858">
            <w:pPr>
              <w:pStyle w:val="Achievement"/>
              <w:numPr>
                <w:ilvl w:val="0"/>
                <w:numId w:val="2"/>
              </w:numPr>
            </w:pPr>
            <w:r>
              <w:t>Data Center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Oficial Data Center</w:t>
            </w: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2F4858" w:rsidRDefault="002F4858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Monitoreo de Aplicaciones</w:t>
            </w:r>
            <w:r w:rsidR="00144C6E">
              <w:t>, Servidores y Software</w:t>
            </w:r>
          </w:p>
          <w:p w:rsidR="00144C6E" w:rsidRDefault="00144C6E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</w:t>
            </w:r>
            <w:r w:rsidR="00EC29F8">
              <w:t xml:space="preserve"> </w:t>
            </w:r>
            <w:r>
              <w:t>Custodia  de Respaldos</w:t>
            </w:r>
          </w:p>
          <w:p w:rsidR="00144C6E" w:rsidRDefault="00144C6E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Custodia de Software</w:t>
            </w:r>
          </w:p>
          <w:p w:rsidR="00144C6E" w:rsidRDefault="00144C6E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Documentación de Procesos</w:t>
            </w:r>
          </w:p>
          <w:p w:rsidR="00144C6E" w:rsidRDefault="00144C6E" w:rsidP="002F485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Colaboración en coordinación  de recursos </w:t>
            </w:r>
          </w:p>
          <w:p w:rsidR="00144C6E" w:rsidRDefault="00144C6E" w:rsidP="00EC29F8">
            <w:pPr>
              <w:pStyle w:val="Achievement"/>
              <w:numPr>
                <w:ilvl w:val="0"/>
                <w:numId w:val="0"/>
              </w:numPr>
            </w:pPr>
          </w:p>
          <w:p w:rsidR="00EC29F8" w:rsidRDefault="00EC29F8" w:rsidP="00EC29F8">
            <w:pPr>
              <w:pStyle w:val="Achievement"/>
              <w:numPr>
                <w:ilvl w:val="0"/>
                <w:numId w:val="0"/>
              </w:numPr>
            </w:pPr>
          </w:p>
          <w:p w:rsidR="00144C6E" w:rsidRDefault="00144C6E" w:rsidP="00144C6E">
            <w:pPr>
              <w:pStyle w:val="Achievement"/>
              <w:numPr>
                <w:ilvl w:val="0"/>
                <w:numId w:val="2"/>
              </w:numPr>
            </w:pPr>
            <w:r>
              <w:t>Aseguramiento y Calidad</w:t>
            </w: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Oficial Aseguramiento  y Calidad</w:t>
            </w:r>
          </w:p>
          <w:p w:rsidR="00144C6E" w:rsidRDefault="00144C6E" w:rsidP="00EC29F8">
            <w:pPr>
              <w:pStyle w:val="Achievement"/>
              <w:numPr>
                <w:ilvl w:val="0"/>
                <w:numId w:val="0"/>
              </w:numPr>
            </w:pP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Custodia  de Software, Cintas</w:t>
            </w: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Responsable  de Implementación a Producción</w:t>
            </w: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</w:pPr>
            <w:r>
              <w:t xml:space="preserve">              Revisión de Forma y Reportes </w:t>
            </w:r>
            <w:proofErr w:type="spellStart"/>
            <w:r>
              <w:t>Abanks</w:t>
            </w:r>
            <w:proofErr w:type="spellEnd"/>
          </w:p>
          <w:p w:rsidR="00EC29F8" w:rsidRDefault="00EC29F8" w:rsidP="00EC29F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EC29F8" w:rsidRDefault="00EC29F8" w:rsidP="00EC29F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144C6E" w:rsidRDefault="00144C6E" w:rsidP="00144C6E">
            <w:pPr>
              <w:pStyle w:val="Achievement"/>
              <w:numPr>
                <w:ilvl w:val="0"/>
                <w:numId w:val="2"/>
              </w:numPr>
            </w:pPr>
            <w:r>
              <w:t>Banca de Personas</w:t>
            </w:r>
          </w:p>
          <w:p w:rsidR="00144C6E" w:rsidRDefault="006F4C0B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Auxiliar  de Negocios</w:t>
            </w: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144C6E" w:rsidRDefault="00144C6E" w:rsidP="00263B4B">
            <w:pPr>
              <w:pStyle w:val="Achievement"/>
              <w:numPr>
                <w:ilvl w:val="0"/>
                <w:numId w:val="0"/>
              </w:numPr>
              <w:ind w:left="360"/>
              <w:jc w:val="left"/>
            </w:pPr>
            <w:r>
              <w:t xml:space="preserve">       </w:t>
            </w:r>
            <w:r w:rsidR="00514310">
              <w:t>Encargada</w:t>
            </w:r>
            <w:r w:rsidR="00263B4B">
              <w:t xml:space="preserve"> Apertura  y </w:t>
            </w:r>
            <w:r w:rsidR="00DB7E1F">
              <w:t>Envío</w:t>
            </w:r>
            <w:r w:rsidR="00514310">
              <w:t xml:space="preserve"> </w:t>
            </w:r>
            <w:r>
              <w:t xml:space="preserve"> Cuentas </w:t>
            </w:r>
            <w:proofErr w:type="spellStart"/>
            <w:r>
              <w:t>Ficohsa</w:t>
            </w:r>
            <w:proofErr w:type="spellEnd"/>
            <w:r w:rsidR="00EC29F8">
              <w:t xml:space="preserve"> Express</w:t>
            </w: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</w:t>
            </w:r>
            <w:r w:rsidR="00514310">
              <w:t xml:space="preserve">Encargada de </w:t>
            </w:r>
            <w:r>
              <w:t xml:space="preserve"> Depósitos  a Plazo </w:t>
            </w: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</w:t>
            </w:r>
            <w:r w:rsidR="00514310">
              <w:t xml:space="preserve">Encargada de </w:t>
            </w:r>
            <w:r>
              <w:t xml:space="preserve"> Bonos de Caja</w:t>
            </w:r>
          </w:p>
          <w:p w:rsidR="00144C6E" w:rsidRDefault="00144C6E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Coordinadora del </w:t>
            </w:r>
            <w:r w:rsidR="00514310">
              <w:t>Área</w:t>
            </w:r>
            <w:r>
              <w:t xml:space="preserve"> de SAC OP</w:t>
            </w:r>
          </w:p>
          <w:p w:rsidR="00514310" w:rsidRDefault="00514310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Emisión Cheques en Dólares (Bank of </w:t>
            </w:r>
            <w:proofErr w:type="spellStart"/>
            <w:r>
              <w:t>America</w:t>
            </w:r>
            <w:proofErr w:type="spellEnd"/>
            <w:r>
              <w:t xml:space="preserve">, </w:t>
            </w:r>
            <w:proofErr w:type="spellStart"/>
            <w:r>
              <w:t>Wachovia</w:t>
            </w:r>
            <w:proofErr w:type="spellEnd"/>
            <w:r>
              <w:t>)</w:t>
            </w:r>
          </w:p>
          <w:p w:rsidR="00514310" w:rsidRDefault="00514310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Ingresos de Subasta a Clientes</w:t>
            </w:r>
          </w:p>
          <w:p w:rsidR="00514310" w:rsidRDefault="006F4C0B" w:rsidP="006F4C0B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</w:t>
            </w:r>
            <w:r w:rsidR="00514310">
              <w:t>Apertura de Cuentas Ahorro y Cheques</w:t>
            </w:r>
          </w:p>
          <w:p w:rsidR="00514310" w:rsidRDefault="00514310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Apertura Cuentas Premier</w:t>
            </w:r>
          </w:p>
          <w:p w:rsidR="00514310" w:rsidRDefault="00514310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Colocación  de Productos (</w:t>
            </w:r>
            <w:proofErr w:type="spellStart"/>
            <w:r>
              <w:t>Ficovida</w:t>
            </w:r>
            <w:proofErr w:type="spellEnd"/>
            <w:r>
              <w:t xml:space="preserve">, </w:t>
            </w:r>
            <w:proofErr w:type="spellStart"/>
            <w:r>
              <w:t>Interbanca</w:t>
            </w:r>
            <w:proofErr w:type="spellEnd"/>
            <w:r>
              <w:t>,</w:t>
            </w:r>
          </w:p>
          <w:p w:rsidR="00514310" w:rsidRDefault="00514310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Prestamos, Acceso800,Tarjeta de </w:t>
            </w:r>
            <w:r w:rsidR="00DB7E1F">
              <w:t>Débito</w:t>
            </w:r>
            <w:r>
              <w:t xml:space="preserve"> y </w:t>
            </w:r>
            <w:r w:rsidR="0071259E">
              <w:t>Crédito</w:t>
            </w:r>
            <w:r>
              <w:t>)</w:t>
            </w:r>
          </w:p>
          <w:p w:rsidR="00514310" w:rsidRDefault="00514310" w:rsidP="00144C6E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Gestión Clientes VP</w:t>
            </w:r>
          </w:p>
          <w:p w:rsidR="00EC29F8" w:rsidRDefault="00EC29F8" w:rsidP="00EC29F8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144C6E" w:rsidRDefault="00144C6E" w:rsidP="00EC29F8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           </w:t>
            </w:r>
          </w:p>
          <w:p w:rsidR="00514310" w:rsidRDefault="00514310" w:rsidP="00514310">
            <w:pPr>
              <w:pStyle w:val="Achievement"/>
              <w:numPr>
                <w:ilvl w:val="0"/>
                <w:numId w:val="2"/>
              </w:numPr>
            </w:pPr>
            <w:r>
              <w:t>Cumplimiento</w:t>
            </w:r>
          </w:p>
          <w:p w:rsidR="00514310" w:rsidRDefault="00514310" w:rsidP="00514310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Cubrir  Vacaciones  6 Meses</w:t>
            </w:r>
          </w:p>
          <w:p w:rsidR="00514310" w:rsidRDefault="00514310" w:rsidP="0051431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514310" w:rsidRDefault="00514310" w:rsidP="00514310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 </w:t>
            </w:r>
            <w:r w:rsidR="00263B4B">
              <w:t>Revisión</w:t>
            </w:r>
            <w:r>
              <w:t xml:space="preserve"> y </w:t>
            </w:r>
            <w:r w:rsidR="00263B4B">
              <w:t>Devolución</w:t>
            </w:r>
            <w:r>
              <w:t xml:space="preserve">  de Cuentas de Ahorro</w:t>
            </w:r>
          </w:p>
          <w:p w:rsidR="00514310" w:rsidRDefault="00514310" w:rsidP="00514310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 </w:t>
            </w:r>
            <w:r w:rsidR="00263B4B">
              <w:t>Revisión</w:t>
            </w:r>
            <w:r>
              <w:t xml:space="preserve"> y </w:t>
            </w:r>
            <w:r w:rsidR="00263B4B">
              <w:t>Devolución</w:t>
            </w:r>
            <w:r>
              <w:t xml:space="preserve"> de Cuentas de Cheques</w:t>
            </w:r>
          </w:p>
          <w:p w:rsidR="00514310" w:rsidRDefault="00514310" w:rsidP="00514310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 </w:t>
            </w:r>
            <w:r w:rsidR="00263B4B">
              <w:t>Revisión y Devolución</w:t>
            </w:r>
            <w:r>
              <w:t xml:space="preserve">  de Cuentas Premier</w:t>
            </w:r>
          </w:p>
          <w:p w:rsidR="00514310" w:rsidRDefault="00514310" w:rsidP="00514310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 </w:t>
            </w:r>
            <w:r w:rsidR="00263B4B">
              <w:t>Envió</w:t>
            </w:r>
            <w:r>
              <w:t xml:space="preserve"> de Cuentas Premier </w:t>
            </w:r>
            <w:proofErr w:type="spellStart"/>
            <w:r>
              <w:t>Aperturadas</w:t>
            </w:r>
            <w:proofErr w:type="spellEnd"/>
            <w:r>
              <w:t xml:space="preserve"> </w:t>
            </w:r>
            <w:r w:rsidR="00263B4B">
              <w:t xml:space="preserve"> al Banco </w:t>
            </w:r>
          </w:p>
          <w:p w:rsidR="00263B4B" w:rsidRDefault="00263B4B" w:rsidP="00514310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 Corresponsal.</w:t>
            </w:r>
          </w:p>
          <w:p w:rsidR="00263B4B" w:rsidRDefault="00263B4B" w:rsidP="00514310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        Lavado de Activos</w:t>
            </w:r>
          </w:p>
          <w:p w:rsidR="00263B4B" w:rsidRDefault="00263B4B" w:rsidP="0051431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EC29F8" w:rsidRDefault="00EC29F8" w:rsidP="0051431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514310" w:rsidRDefault="00263B4B" w:rsidP="00514310">
            <w:pPr>
              <w:pStyle w:val="Achievement"/>
              <w:numPr>
                <w:ilvl w:val="0"/>
                <w:numId w:val="2"/>
              </w:numPr>
            </w:pPr>
            <w:r>
              <w:t>Caja</w:t>
            </w:r>
          </w:p>
          <w:p w:rsidR="00263B4B" w:rsidRDefault="00263B4B" w:rsidP="00263B4B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>Cajera</w:t>
            </w:r>
          </w:p>
          <w:p w:rsidR="00263B4B" w:rsidRDefault="00263B4B" w:rsidP="00263B4B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5F3DCE" w:rsidRPr="0023519F" w:rsidRDefault="005F3DCE" w:rsidP="00263B4B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</w:tc>
      </w:tr>
      <w:tr w:rsidR="005F3DCE" w:rsidRPr="0023519F" w:rsidTr="00300590">
        <w:trPr>
          <w:trHeight w:val="1255"/>
        </w:trPr>
        <w:tc>
          <w:tcPr>
            <w:tcW w:w="2358" w:type="dxa"/>
            <w:gridSpan w:val="2"/>
            <w:shd w:val="clear" w:color="auto" w:fill="auto"/>
          </w:tcPr>
          <w:p w:rsidR="005F3DCE" w:rsidRPr="00B04DD9" w:rsidRDefault="005F3DCE" w:rsidP="00261A88">
            <w:pPr>
              <w:pStyle w:val="SectionTitle"/>
            </w:pPr>
            <w:r>
              <w:lastRenderedPageBreak/>
              <w:t>Cursos Recibidos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5F3DCE" w:rsidRPr="003B1913" w:rsidRDefault="00263B4B" w:rsidP="00386A3A">
            <w:pPr>
              <w:pStyle w:val="Achievem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Campeones En Servicio</w:t>
            </w:r>
          </w:p>
          <w:p w:rsidR="005F3DCE" w:rsidRDefault="00263B4B" w:rsidP="00386A3A">
            <w:pPr>
              <w:pStyle w:val="Achievement"/>
              <w:numPr>
                <w:ilvl w:val="0"/>
                <w:numId w:val="2"/>
              </w:numPr>
            </w:pPr>
            <w:r>
              <w:t xml:space="preserve">Seminario </w:t>
            </w:r>
            <w:proofErr w:type="spellStart"/>
            <w:r>
              <w:t>Grafística</w:t>
            </w:r>
            <w:proofErr w:type="spellEnd"/>
            <w:r>
              <w:t>: Falsificación de Firmas</w:t>
            </w:r>
          </w:p>
          <w:p w:rsidR="00263B4B" w:rsidRDefault="00263B4B" w:rsidP="00386A3A">
            <w:pPr>
              <w:pStyle w:val="Achievement"/>
              <w:numPr>
                <w:ilvl w:val="0"/>
                <w:numId w:val="2"/>
              </w:numPr>
            </w:pPr>
            <w:r>
              <w:t>Actualización de Servicio al Cliente</w:t>
            </w:r>
          </w:p>
          <w:p w:rsidR="00263B4B" w:rsidRDefault="00263B4B" w:rsidP="00386A3A">
            <w:pPr>
              <w:pStyle w:val="Achievement"/>
              <w:numPr>
                <w:ilvl w:val="0"/>
                <w:numId w:val="2"/>
              </w:numPr>
            </w:pPr>
            <w:r>
              <w:t>Importancia de la Atención Telefónica</w:t>
            </w:r>
          </w:p>
          <w:p w:rsidR="00263B4B" w:rsidRDefault="00263B4B" w:rsidP="00386A3A">
            <w:pPr>
              <w:pStyle w:val="Achievement"/>
              <w:numPr>
                <w:ilvl w:val="0"/>
                <w:numId w:val="2"/>
              </w:numPr>
            </w:pPr>
            <w:r>
              <w:t>Curso Ejecutivo Office 2000</w:t>
            </w:r>
          </w:p>
          <w:p w:rsidR="00263B4B" w:rsidRDefault="00263B4B" w:rsidP="00386A3A">
            <w:pPr>
              <w:pStyle w:val="Achievement"/>
              <w:numPr>
                <w:ilvl w:val="0"/>
                <w:numId w:val="2"/>
              </w:numPr>
            </w:pPr>
            <w:r>
              <w:t>Diplomado de Especialización en Seguridad Informática</w:t>
            </w:r>
          </w:p>
          <w:p w:rsidR="00263B4B" w:rsidRDefault="00263B4B" w:rsidP="00386A3A">
            <w:pPr>
              <w:pStyle w:val="Achievement"/>
              <w:numPr>
                <w:ilvl w:val="0"/>
                <w:numId w:val="2"/>
              </w:numPr>
            </w:pPr>
            <w:r>
              <w:t>Lavado de Activos</w:t>
            </w:r>
          </w:p>
          <w:p w:rsidR="00263B4B" w:rsidRDefault="00A00840" w:rsidP="00386A3A">
            <w:pPr>
              <w:pStyle w:val="Achievement"/>
              <w:numPr>
                <w:ilvl w:val="0"/>
                <w:numId w:val="2"/>
              </w:numPr>
            </w:pPr>
            <w:r>
              <w:t>SE</w:t>
            </w:r>
            <w:r w:rsidR="00263B4B">
              <w:t>F</w:t>
            </w:r>
          </w:p>
          <w:p w:rsidR="00A00840" w:rsidRDefault="00A00840" w:rsidP="00386A3A">
            <w:pPr>
              <w:pStyle w:val="Achievement"/>
              <w:numPr>
                <w:ilvl w:val="0"/>
                <w:numId w:val="2"/>
              </w:numPr>
            </w:pPr>
            <w:r>
              <w:t>Seguridad de la Información</w:t>
            </w:r>
          </w:p>
          <w:p w:rsidR="00A00840" w:rsidRDefault="00A00840" w:rsidP="00386A3A">
            <w:pPr>
              <w:pStyle w:val="Achievement"/>
              <w:numPr>
                <w:ilvl w:val="0"/>
                <w:numId w:val="2"/>
              </w:numPr>
            </w:pPr>
            <w:r>
              <w:t>Capacitación Voluntariado</w:t>
            </w:r>
          </w:p>
          <w:p w:rsidR="00A00840" w:rsidRDefault="00A00840" w:rsidP="00386A3A">
            <w:pPr>
              <w:pStyle w:val="Achievement"/>
              <w:numPr>
                <w:ilvl w:val="0"/>
                <w:numId w:val="2"/>
              </w:numPr>
            </w:pPr>
            <w:r>
              <w:t>Educación Vial</w:t>
            </w:r>
          </w:p>
          <w:p w:rsidR="00A00840" w:rsidRDefault="00A00840" w:rsidP="00386A3A">
            <w:pPr>
              <w:pStyle w:val="Achievement"/>
              <w:numPr>
                <w:ilvl w:val="0"/>
                <w:numId w:val="2"/>
              </w:numPr>
            </w:pPr>
            <w:r>
              <w:t>Curso de Ética</w:t>
            </w:r>
          </w:p>
          <w:p w:rsidR="004510B9" w:rsidRDefault="004510B9" w:rsidP="00386A3A">
            <w:pPr>
              <w:pStyle w:val="Achievement"/>
              <w:numPr>
                <w:ilvl w:val="0"/>
                <w:numId w:val="2"/>
              </w:numPr>
            </w:pPr>
            <w:r>
              <w:t>Finanzas</w:t>
            </w:r>
          </w:p>
          <w:p w:rsidR="0013358B" w:rsidRDefault="0013358B" w:rsidP="00386A3A">
            <w:pPr>
              <w:pStyle w:val="Achievement"/>
              <w:numPr>
                <w:ilvl w:val="0"/>
                <w:numId w:val="2"/>
              </w:numPr>
            </w:pPr>
            <w:r>
              <w:t>Administración Financiera I (INFOP)</w:t>
            </w:r>
          </w:p>
          <w:p w:rsidR="00301B4F" w:rsidRDefault="00301B4F" w:rsidP="00386A3A">
            <w:pPr>
              <w:pStyle w:val="Achievement"/>
              <w:numPr>
                <w:ilvl w:val="0"/>
                <w:numId w:val="2"/>
              </w:numPr>
            </w:pPr>
            <w:r>
              <w:t>Administración de Finanzas Personales (CCIT)</w:t>
            </w:r>
          </w:p>
          <w:p w:rsidR="009774FF" w:rsidRDefault="009774FF" w:rsidP="009774FF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A00840" w:rsidRDefault="00A00840" w:rsidP="00A0084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A00840" w:rsidRDefault="00A00840" w:rsidP="00A0084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A00840" w:rsidRDefault="00A00840" w:rsidP="00A0084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A00840" w:rsidRDefault="00A00840" w:rsidP="00A00840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A00840" w:rsidRPr="0092669E" w:rsidRDefault="00A00840" w:rsidP="00A00840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</w:tc>
      </w:tr>
      <w:tr w:rsidR="005F3DCE" w:rsidRPr="0023519F" w:rsidTr="00300590">
        <w:trPr>
          <w:trHeight w:val="1255"/>
        </w:trPr>
        <w:tc>
          <w:tcPr>
            <w:tcW w:w="2358" w:type="dxa"/>
            <w:gridSpan w:val="2"/>
            <w:shd w:val="clear" w:color="auto" w:fill="auto"/>
          </w:tcPr>
          <w:p w:rsidR="005F3DCE" w:rsidRPr="00FE7C86" w:rsidRDefault="005F3DCE" w:rsidP="00261A88">
            <w:pPr>
              <w:pStyle w:val="SectionTitle"/>
            </w:pPr>
            <w:r>
              <w:lastRenderedPageBreak/>
              <w:t>Conocimientos de Computación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5F3DCE" w:rsidRPr="00A00840" w:rsidRDefault="00A00840" w:rsidP="00A00840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Microsoft Office 98, 200</w:t>
            </w:r>
            <w:r w:rsidR="00EC29F8">
              <w:rPr>
                <w:lang w:val="en-US"/>
              </w:rPr>
              <w:t>0,</w:t>
            </w:r>
            <w:r>
              <w:rPr>
                <w:lang w:val="en-US"/>
              </w:rPr>
              <w:t xml:space="preserve"> 2007</w:t>
            </w:r>
            <w:r w:rsidR="00EC29F8">
              <w:rPr>
                <w:lang w:val="en-US"/>
              </w:rPr>
              <w:t xml:space="preserve">, 2010 (Word, Excel, Access, </w:t>
            </w:r>
            <w:r w:rsidR="00DB7E1F">
              <w:rPr>
                <w:lang w:val="en-US"/>
              </w:rPr>
              <w:t>PowerPoint</w:t>
            </w:r>
            <w:r w:rsidR="00EC29F8">
              <w:rPr>
                <w:lang w:val="en-US"/>
              </w:rPr>
              <w:t>)</w:t>
            </w:r>
          </w:p>
          <w:p w:rsidR="005F3DCE" w:rsidRPr="00A00840" w:rsidRDefault="005F3DCE" w:rsidP="00261A88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 w:rsidRPr="00A00840">
              <w:rPr>
                <w:lang w:val="en-US"/>
              </w:rPr>
              <w:t>PL/SQL Developer</w:t>
            </w:r>
          </w:p>
          <w:p w:rsidR="005F3DCE" w:rsidRDefault="004510B9" w:rsidP="00A00840">
            <w:pPr>
              <w:pStyle w:val="Achievement"/>
              <w:numPr>
                <w:ilvl w:val="0"/>
                <w:numId w:val="2"/>
              </w:numPr>
            </w:pPr>
            <w:r>
              <w:t>Microsoft Visio</w:t>
            </w:r>
          </w:p>
          <w:p w:rsidR="004510B9" w:rsidRDefault="004510B9" w:rsidP="006F4C0B">
            <w:pPr>
              <w:pStyle w:val="Achievement"/>
              <w:numPr>
                <w:ilvl w:val="0"/>
                <w:numId w:val="2"/>
              </w:numPr>
            </w:pPr>
            <w:r>
              <w:t>Microsoft Project</w:t>
            </w:r>
          </w:p>
          <w:p w:rsidR="004510B9" w:rsidRDefault="004510B9" w:rsidP="00A00840">
            <w:pPr>
              <w:pStyle w:val="Achievement"/>
              <w:numPr>
                <w:ilvl w:val="0"/>
                <w:numId w:val="2"/>
              </w:numPr>
            </w:pPr>
            <w:r>
              <w:t>Pascal</w:t>
            </w:r>
          </w:p>
          <w:p w:rsidR="004510B9" w:rsidRDefault="004510B9" w:rsidP="005C771A">
            <w:pPr>
              <w:pStyle w:val="Achievement"/>
              <w:numPr>
                <w:ilvl w:val="0"/>
                <w:numId w:val="0"/>
              </w:numPr>
              <w:ind w:left="360"/>
            </w:pPr>
            <w:r>
              <w:t xml:space="preserve">Oracle </w:t>
            </w:r>
            <w:proofErr w:type="spellStart"/>
            <w:r>
              <w:t>Fo</w:t>
            </w:r>
            <w:r w:rsidR="00DB7E1F">
              <w:t>r</w:t>
            </w:r>
            <w:r>
              <w:t>m</w:t>
            </w:r>
            <w:r w:rsidR="00DB7E1F">
              <w:t>s</w:t>
            </w:r>
            <w:proofErr w:type="spellEnd"/>
            <w:r w:rsidR="00DB7E1F">
              <w:t xml:space="preserve"> </w:t>
            </w:r>
            <w:r>
              <w:t xml:space="preserve">and </w:t>
            </w:r>
            <w:proofErr w:type="spellStart"/>
            <w:r>
              <w:t>Report</w:t>
            </w:r>
            <w:r w:rsidR="00DB7E1F">
              <w:t>s</w:t>
            </w:r>
            <w:proofErr w:type="spellEnd"/>
            <w:r w:rsidR="00DB7E1F">
              <w:t xml:space="preserve"> 6i</w:t>
            </w:r>
          </w:p>
          <w:p w:rsidR="004510B9" w:rsidRPr="0023519F" w:rsidRDefault="004510B9" w:rsidP="004510B9">
            <w:pPr>
              <w:pStyle w:val="Achievement"/>
              <w:numPr>
                <w:ilvl w:val="0"/>
                <w:numId w:val="0"/>
              </w:numPr>
              <w:ind w:left="360"/>
            </w:pPr>
          </w:p>
        </w:tc>
      </w:tr>
      <w:tr w:rsidR="005F3DCE" w:rsidRPr="0023519F" w:rsidTr="00300590">
        <w:tc>
          <w:tcPr>
            <w:tcW w:w="2358" w:type="dxa"/>
            <w:gridSpan w:val="2"/>
          </w:tcPr>
          <w:p w:rsidR="005F3DCE" w:rsidRPr="008F7CDA" w:rsidRDefault="005F3DCE" w:rsidP="00261A88">
            <w:pPr>
              <w:pStyle w:val="SectionTitle"/>
            </w:pPr>
            <w:r w:rsidRPr="008F7CDA">
              <w:t>Educación</w:t>
            </w:r>
          </w:p>
        </w:tc>
        <w:tc>
          <w:tcPr>
            <w:tcW w:w="3149" w:type="dxa"/>
          </w:tcPr>
          <w:p w:rsidR="005F3DCE" w:rsidRPr="0071259E" w:rsidRDefault="009774FF" w:rsidP="00F772D6">
            <w:pPr>
              <w:pStyle w:val="CompanyNameOne"/>
            </w:pPr>
            <w:r>
              <w:t>Lic</w:t>
            </w:r>
            <w:r w:rsidR="00F772D6">
              <w:t xml:space="preserve">enciada </w:t>
            </w:r>
            <w:r>
              <w:t xml:space="preserve"> en</w:t>
            </w:r>
            <w:r w:rsidR="004510B9" w:rsidRPr="0071259E">
              <w:t xml:space="preserve"> Gerencia de Negocios</w:t>
            </w:r>
          </w:p>
        </w:tc>
        <w:tc>
          <w:tcPr>
            <w:tcW w:w="3349" w:type="dxa"/>
            <w:gridSpan w:val="2"/>
          </w:tcPr>
          <w:p w:rsidR="005F3DCE" w:rsidRPr="0071259E" w:rsidRDefault="004510B9" w:rsidP="00261A88">
            <w:pPr>
              <w:pStyle w:val="CompanyNameOne"/>
            </w:pPr>
            <w:r w:rsidRPr="0071259E">
              <w:t xml:space="preserve">Universidad  Tecnológica de </w:t>
            </w:r>
            <w:r w:rsidR="005F3DCE" w:rsidRPr="0071259E">
              <w:t>Honduras</w:t>
            </w:r>
          </w:p>
          <w:p w:rsidR="005F3DCE" w:rsidRPr="0071259E" w:rsidRDefault="005F3DCE" w:rsidP="00261A88">
            <w:pPr>
              <w:rPr>
                <w:b/>
              </w:rPr>
            </w:pPr>
            <w:r w:rsidRPr="0071259E">
              <w:rPr>
                <w:b/>
              </w:rPr>
              <w:t>U</w:t>
            </w:r>
            <w:r w:rsidR="004510B9" w:rsidRPr="0071259E">
              <w:rPr>
                <w:b/>
              </w:rPr>
              <w:t>TH</w:t>
            </w:r>
          </w:p>
        </w:tc>
      </w:tr>
      <w:tr w:rsidR="005F3DCE" w:rsidRPr="0023519F" w:rsidTr="00300590">
        <w:tc>
          <w:tcPr>
            <w:tcW w:w="2358" w:type="dxa"/>
            <w:gridSpan w:val="2"/>
          </w:tcPr>
          <w:p w:rsidR="005F3DCE" w:rsidRPr="008F7CDA" w:rsidRDefault="005F3DCE" w:rsidP="00261A88">
            <w:pPr>
              <w:pStyle w:val="SectionTitle"/>
            </w:pPr>
          </w:p>
        </w:tc>
        <w:tc>
          <w:tcPr>
            <w:tcW w:w="3149" w:type="dxa"/>
          </w:tcPr>
          <w:p w:rsidR="005F3DCE" w:rsidRPr="0071259E" w:rsidRDefault="005F3DCE" w:rsidP="00261A88">
            <w:pPr>
              <w:pStyle w:val="CompanyNameOne"/>
            </w:pPr>
            <w:r w:rsidRPr="0071259E">
              <w:t>Bachillerato Técnico en Electrónica</w:t>
            </w:r>
          </w:p>
        </w:tc>
        <w:tc>
          <w:tcPr>
            <w:tcW w:w="3349" w:type="dxa"/>
            <w:gridSpan w:val="2"/>
          </w:tcPr>
          <w:p w:rsidR="005F3DCE" w:rsidRPr="0071259E" w:rsidRDefault="004510B9" w:rsidP="00261A88">
            <w:pPr>
              <w:pStyle w:val="CompanyNameOne"/>
            </w:pPr>
            <w:r w:rsidRPr="0071259E">
              <w:t>Instituto Tecnológico Centroamericano</w:t>
            </w:r>
          </w:p>
          <w:p w:rsidR="005F3DCE" w:rsidRPr="0071259E" w:rsidRDefault="004510B9" w:rsidP="000A2D64">
            <w:pPr>
              <w:pStyle w:val="CompanyNameOne"/>
              <w:rPr>
                <w:b/>
              </w:rPr>
            </w:pPr>
            <w:r w:rsidRPr="0071259E">
              <w:rPr>
                <w:b/>
              </w:rPr>
              <w:t>ITA</w:t>
            </w:r>
          </w:p>
        </w:tc>
      </w:tr>
      <w:tr w:rsidR="005F3DCE" w:rsidRPr="0023519F" w:rsidTr="00300590">
        <w:tc>
          <w:tcPr>
            <w:tcW w:w="2358" w:type="dxa"/>
            <w:gridSpan w:val="2"/>
          </w:tcPr>
          <w:p w:rsidR="005F3DCE" w:rsidRPr="008F7CDA" w:rsidRDefault="005F3DCE" w:rsidP="00261A88">
            <w:pPr>
              <w:pStyle w:val="SectionTitle"/>
            </w:pPr>
          </w:p>
        </w:tc>
        <w:tc>
          <w:tcPr>
            <w:tcW w:w="3149" w:type="dxa"/>
          </w:tcPr>
          <w:p w:rsidR="005F3DCE" w:rsidRPr="0071259E" w:rsidRDefault="005F3DCE" w:rsidP="00261A88">
            <w:pPr>
              <w:pStyle w:val="CompanyNameOne"/>
            </w:pPr>
            <w:r w:rsidRPr="0071259E">
              <w:t xml:space="preserve">Ciclo Común </w:t>
            </w:r>
          </w:p>
        </w:tc>
        <w:tc>
          <w:tcPr>
            <w:tcW w:w="3349" w:type="dxa"/>
            <w:gridSpan w:val="2"/>
          </w:tcPr>
          <w:p w:rsidR="004510B9" w:rsidRPr="0071259E" w:rsidRDefault="005F3DCE" w:rsidP="004510B9">
            <w:pPr>
              <w:pStyle w:val="CompanyNameOne"/>
            </w:pPr>
            <w:r w:rsidRPr="0071259E">
              <w:t xml:space="preserve">Instituto </w:t>
            </w:r>
            <w:r w:rsidR="004510B9" w:rsidRPr="0071259E">
              <w:t xml:space="preserve">Mixto </w:t>
            </w:r>
            <w:proofErr w:type="spellStart"/>
            <w:r w:rsidR="004510B9" w:rsidRPr="0071259E">
              <w:t>Hibueras</w:t>
            </w:r>
            <w:proofErr w:type="spellEnd"/>
          </w:p>
          <w:p w:rsidR="005F3DCE" w:rsidRPr="0071259E" w:rsidRDefault="005F3DCE" w:rsidP="004510B9">
            <w:pPr>
              <w:pStyle w:val="CompanyNameOne"/>
              <w:rPr>
                <w:b/>
              </w:rPr>
            </w:pPr>
          </w:p>
        </w:tc>
      </w:tr>
      <w:tr w:rsidR="005F3DCE" w:rsidRPr="0023519F" w:rsidTr="00300590">
        <w:tc>
          <w:tcPr>
            <w:tcW w:w="2358" w:type="dxa"/>
            <w:gridSpan w:val="2"/>
          </w:tcPr>
          <w:p w:rsidR="005F3DCE" w:rsidRPr="008F7CDA" w:rsidRDefault="005F3DCE" w:rsidP="00261A88">
            <w:pPr>
              <w:pStyle w:val="SectionTitle"/>
            </w:pPr>
          </w:p>
        </w:tc>
        <w:tc>
          <w:tcPr>
            <w:tcW w:w="3149" w:type="dxa"/>
          </w:tcPr>
          <w:p w:rsidR="005F3DCE" w:rsidRPr="0071259E" w:rsidRDefault="005F3DCE" w:rsidP="00261A88">
            <w:pPr>
              <w:pStyle w:val="CompanyNameOne"/>
            </w:pPr>
            <w:r w:rsidRPr="0071259E">
              <w:t xml:space="preserve">Educación Primaria </w:t>
            </w:r>
          </w:p>
          <w:p w:rsidR="005F3DCE" w:rsidRPr="0071259E" w:rsidRDefault="005F3DCE" w:rsidP="00261A88">
            <w:pPr>
              <w:pStyle w:val="CompanyNameOne"/>
            </w:pPr>
          </w:p>
        </w:tc>
        <w:tc>
          <w:tcPr>
            <w:tcW w:w="3349" w:type="dxa"/>
            <w:gridSpan w:val="2"/>
          </w:tcPr>
          <w:p w:rsidR="005F3DCE" w:rsidRPr="0071259E" w:rsidRDefault="004510B9" w:rsidP="00261A88">
            <w:r w:rsidRPr="0071259E">
              <w:t>Escuela Ramón Montoya Cerrato</w:t>
            </w:r>
          </w:p>
        </w:tc>
      </w:tr>
      <w:tr w:rsidR="005F3DCE" w:rsidRPr="0023519F" w:rsidTr="00300590">
        <w:trPr>
          <w:trHeight w:val="2460"/>
        </w:trPr>
        <w:tc>
          <w:tcPr>
            <w:tcW w:w="2358" w:type="dxa"/>
            <w:gridSpan w:val="2"/>
          </w:tcPr>
          <w:p w:rsidR="005F3DCE" w:rsidRPr="00FE7C86" w:rsidRDefault="005F3DCE" w:rsidP="008F7CDA">
            <w:pPr>
              <w:pStyle w:val="SectionTitle"/>
            </w:pPr>
            <w:r w:rsidRPr="00FE7C86">
              <w:t>Referencias Personales</w:t>
            </w:r>
          </w:p>
        </w:tc>
        <w:tc>
          <w:tcPr>
            <w:tcW w:w="6498" w:type="dxa"/>
            <w:gridSpan w:val="3"/>
            <w:shd w:val="clear" w:color="auto" w:fill="auto"/>
          </w:tcPr>
          <w:p w:rsidR="005F3DCE" w:rsidRPr="00995DAC" w:rsidRDefault="005F3DCE" w:rsidP="00180919">
            <w:pPr>
              <w:spacing w:before="24"/>
              <w:jc w:val="both"/>
              <w:rPr>
                <w:b/>
              </w:rPr>
            </w:pPr>
            <w:r w:rsidRPr="00995DAC">
              <w:rPr>
                <w:b/>
              </w:rPr>
              <w:t>Lic.</w:t>
            </w:r>
            <w:r w:rsidR="004510B9">
              <w:rPr>
                <w:b/>
              </w:rPr>
              <w:t xml:space="preserve"> Alba Aguilar</w:t>
            </w:r>
          </w:p>
          <w:p w:rsidR="005F3DCE" w:rsidRPr="0023519F" w:rsidRDefault="004510B9" w:rsidP="00180919">
            <w:pPr>
              <w:spacing w:before="24"/>
              <w:jc w:val="both"/>
              <w:rPr>
                <w:i/>
              </w:rPr>
            </w:pPr>
            <w:r>
              <w:t>Hospital Escuela</w:t>
            </w:r>
            <w:r w:rsidR="005F3DCE" w:rsidRPr="0023519F">
              <w:t xml:space="preserve">, </w:t>
            </w:r>
            <w:r w:rsidR="005F3DCE" w:rsidRPr="0023519F">
              <w:rPr>
                <w:i/>
              </w:rPr>
              <w:t>Tegucigalpa M. D. C.</w:t>
            </w:r>
          </w:p>
          <w:p w:rsidR="005F3DCE" w:rsidRDefault="005F3DCE" w:rsidP="00180919">
            <w:pPr>
              <w:spacing w:before="24"/>
              <w:jc w:val="both"/>
            </w:pPr>
            <w:r>
              <w:t xml:space="preserve">TEL. </w:t>
            </w:r>
            <w:r w:rsidR="004510B9">
              <w:t>9736-6813</w:t>
            </w:r>
          </w:p>
          <w:p w:rsidR="004510B9" w:rsidRPr="004510B9" w:rsidRDefault="004510B9" w:rsidP="00180919">
            <w:pPr>
              <w:spacing w:before="24"/>
              <w:jc w:val="both"/>
              <w:rPr>
                <w:b/>
              </w:rPr>
            </w:pPr>
          </w:p>
          <w:p w:rsidR="004510B9" w:rsidRDefault="004510B9" w:rsidP="00180919">
            <w:pPr>
              <w:spacing w:before="24"/>
              <w:jc w:val="both"/>
              <w:rPr>
                <w:i/>
              </w:rPr>
            </w:pPr>
          </w:p>
          <w:p w:rsidR="004510B9" w:rsidRDefault="004510B9" w:rsidP="00180919">
            <w:pPr>
              <w:spacing w:before="24"/>
              <w:jc w:val="both"/>
              <w:rPr>
                <w:b/>
              </w:rPr>
            </w:pPr>
            <w:r>
              <w:rPr>
                <w:b/>
              </w:rPr>
              <w:t>Karen Polanco</w:t>
            </w:r>
          </w:p>
          <w:p w:rsidR="004510B9" w:rsidRDefault="004510B9" w:rsidP="00180919">
            <w:pPr>
              <w:spacing w:before="24"/>
              <w:jc w:val="both"/>
            </w:pPr>
            <w:r w:rsidRPr="004510B9">
              <w:t>Comayagua</w:t>
            </w:r>
          </w:p>
          <w:p w:rsidR="004510B9" w:rsidRPr="004510B9" w:rsidRDefault="004510B9" w:rsidP="00180919">
            <w:pPr>
              <w:spacing w:before="24"/>
              <w:jc w:val="both"/>
            </w:pPr>
            <w:r>
              <w:t>TEL. 9848-4668   27-725173</w:t>
            </w:r>
          </w:p>
          <w:p w:rsidR="005F3DCE" w:rsidRPr="0023519F" w:rsidRDefault="005F3DCE" w:rsidP="004510B9">
            <w:pPr>
              <w:rPr>
                <w:b/>
              </w:rPr>
            </w:pPr>
          </w:p>
        </w:tc>
      </w:tr>
      <w:tr w:rsidR="00300590" w:rsidRPr="00801524" w:rsidTr="00300590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3" w:type="dxa"/>
          <w:wAfter w:w="85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00590" w:rsidRPr="00801524" w:rsidRDefault="00300590" w:rsidP="00300590">
            <w:pPr>
              <w:spacing w:line="268" w:lineRule="atLeast"/>
              <w:jc w:val="right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300590" w:rsidRPr="00843233" w:rsidTr="00300590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3" w:type="dxa"/>
          <w:wAfter w:w="85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00590" w:rsidRPr="00843233" w:rsidRDefault="00300590" w:rsidP="0093041C">
            <w:pPr>
              <w:spacing w:line="268" w:lineRule="atLeas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00590" w:rsidRDefault="00300590" w:rsidP="00300590">
      <w:pPr>
        <w:spacing w:before="24"/>
        <w:jc w:val="right"/>
        <w:rPr>
          <w:lang w:eastAsia="ko-KR"/>
        </w:rPr>
      </w:pPr>
      <w:r>
        <w:rPr>
          <w:lang w:eastAsia="ko-KR"/>
        </w:rPr>
        <w:t xml:space="preserve">                                                                        </w:t>
      </w:r>
    </w:p>
    <w:p w:rsidR="00300590" w:rsidRDefault="00300590" w:rsidP="00300590">
      <w:pPr>
        <w:spacing w:before="24"/>
        <w:jc w:val="right"/>
        <w:rPr>
          <w:lang w:eastAsia="ko-KR"/>
        </w:rPr>
      </w:pPr>
    </w:p>
    <w:p w:rsidR="00300590" w:rsidRDefault="00300590" w:rsidP="00300590">
      <w:pPr>
        <w:spacing w:before="24"/>
        <w:jc w:val="right"/>
        <w:rPr>
          <w:lang w:eastAsia="ko-KR"/>
        </w:rPr>
      </w:pPr>
    </w:p>
    <w:p w:rsidR="00300590" w:rsidRDefault="00300590" w:rsidP="00300590">
      <w:pPr>
        <w:spacing w:before="24"/>
        <w:rPr>
          <w:lang w:eastAsia="ko-KR"/>
        </w:rPr>
      </w:pPr>
    </w:p>
    <w:p w:rsidR="00300590" w:rsidRDefault="00300590" w:rsidP="00300590">
      <w:pPr>
        <w:spacing w:before="24"/>
        <w:jc w:val="right"/>
        <w:rPr>
          <w:lang w:eastAsia="ko-KR"/>
        </w:rPr>
      </w:pPr>
    </w:p>
    <w:p w:rsidR="00300590" w:rsidRDefault="00300590" w:rsidP="00300590">
      <w:pPr>
        <w:spacing w:before="24"/>
        <w:jc w:val="right"/>
        <w:rPr>
          <w:lang w:eastAsia="ko-KR"/>
        </w:rPr>
      </w:pPr>
    </w:p>
    <w:p w:rsidR="00300590" w:rsidRDefault="00300590" w:rsidP="00300590">
      <w:pPr>
        <w:spacing w:before="24"/>
        <w:jc w:val="right"/>
        <w:rPr>
          <w:lang w:eastAsia="ko-KR"/>
        </w:rPr>
      </w:pPr>
    </w:p>
    <w:p w:rsidR="00300590" w:rsidRDefault="00300590" w:rsidP="00300590">
      <w:pPr>
        <w:spacing w:before="24"/>
        <w:jc w:val="right"/>
        <w:rPr>
          <w:lang w:eastAsia="ko-KR"/>
        </w:rPr>
      </w:pPr>
    </w:p>
    <w:p w:rsidR="00300590" w:rsidRDefault="00300590" w:rsidP="00300590">
      <w:pPr>
        <w:spacing w:before="24"/>
        <w:jc w:val="right"/>
        <w:rPr>
          <w:lang w:eastAsia="ko-KR"/>
        </w:rPr>
      </w:pPr>
    </w:p>
    <w:p w:rsidR="00300590" w:rsidRDefault="00300590" w:rsidP="00300590">
      <w:pPr>
        <w:spacing w:before="24"/>
        <w:jc w:val="right"/>
        <w:rPr>
          <w:lang w:eastAsia="ko-KR"/>
        </w:rPr>
      </w:pPr>
      <w:r>
        <w:rPr>
          <w:b/>
          <w:lang w:eastAsia="ko-KR"/>
        </w:rPr>
        <w:t>Tegucigalpa, M. D. C. Enero</w:t>
      </w:r>
      <w:r w:rsidRPr="00300590">
        <w:rPr>
          <w:b/>
          <w:lang w:eastAsia="ko-KR"/>
        </w:rPr>
        <w:t xml:space="preserve"> 201</w:t>
      </w:r>
      <w:r w:rsidR="009774FF">
        <w:rPr>
          <w:b/>
          <w:lang w:eastAsia="ko-KR"/>
        </w:rPr>
        <w:t>3</w:t>
      </w:r>
    </w:p>
    <w:p w:rsidR="00B45387" w:rsidRPr="00300590" w:rsidRDefault="00300590" w:rsidP="00300590">
      <w:pPr>
        <w:spacing w:before="24"/>
        <w:jc w:val="right"/>
        <w:rPr>
          <w:b/>
          <w:lang w:eastAsia="ko-KR"/>
        </w:rPr>
      </w:pPr>
      <w:r w:rsidRPr="00300590">
        <w:rPr>
          <w:b/>
          <w:lang w:eastAsia="ko-KR"/>
        </w:rPr>
        <w:t>Tania Maribel Guevara Aguilar</w:t>
      </w:r>
    </w:p>
    <w:p w:rsidR="00300590" w:rsidRPr="00300590" w:rsidRDefault="00300590" w:rsidP="00300590">
      <w:pPr>
        <w:spacing w:before="24"/>
        <w:jc w:val="right"/>
        <w:rPr>
          <w:b/>
          <w:lang w:eastAsia="ko-KR"/>
        </w:rPr>
      </w:pPr>
      <w:r w:rsidRPr="00300590">
        <w:rPr>
          <w:b/>
          <w:lang w:eastAsia="ko-KR"/>
        </w:rPr>
        <w:t xml:space="preserve">                                                                                                      </w:t>
      </w:r>
    </w:p>
    <w:sectPr w:rsidR="00300590" w:rsidRPr="00300590" w:rsidSect="00552755">
      <w:headerReference w:type="first" r:id="rId10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67" w:rsidRDefault="00CD4967">
      <w:r>
        <w:separator/>
      </w:r>
    </w:p>
  </w:endnote>
  <w:endnote w:type="continuationSeparator" w:id="0">
    <w:p w:rsidR="00CD4967" w:rsidRDefault="00CD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67" w:rsidRDefault="00CD4967">
      <w:r>
        <w:separator/>
      </w:r>
    </w:p>
  </w:footnote>
  <w:footnote w:type="continuationSeparator" w:id="0">
    <w:p w:rsidR="00CD4967" w:rsidRDefault="00CD4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6A8" w:rsidRDefault="00DA36A8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B53"/>
    <w:multiLevelType w:val="hybridMultilevel"/>
    <w:tmpl w:val="7090AAB6"/>
    <w:lvl w:ilvl="0" w:tplc="4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34B12"/>
    <w:multiLevelType w:val="hybridMultilevel"/>
    <w:tmpl w:val="858CCAFC"/>
    <w:lvl w:ilvl="0" w:tplc="4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C11D2"/>
    <w:multiLevelType w:val="hybridMultilevel"/>
    <w:tmpl w:val="D716E13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B33D97"/>
    <w:multiLevelType w:val="hybridMultilevel"/>
    <w:tmpl w:val="1952D110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HN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US" w:vendorID="64" w:dllVersion="131078" w:nlCheck="1" w:checkStyle="0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87"/>
    <w:rsid w:val="00004D4C"/>
    <w:rsid w:val="00006105"/>
    <w:rsid w:val="00023EE7"/>
    <w:rsid w:val="00035ABC"/>
    <w:rsid w:val="00043A05"/>
    <w:rsid w:val="000528A3"/>
    <w:rsid w:val="0005291A"/>
    <w:rsid w:val="000613EE"/>
    <w:rsid w:val="00077F75"/>
    <w:rsid w:val="00090CDA"/>
    <w:rsid w:val="000A2D64"/>
    <w:rsid w:val="000B333D"/>
    <w:rsid w:val="000D4E13"/>
    <w:rsid w:val="0010773D"/>
    <w:rsid w:val="001209CD"/>
    <w:rsid w:val="00125788"/>
    <w:rsid w:val="0013358B"/>
    <w:rsid w:val="00140BCF"/>
    <w:rsid w:val="0014144F"/>
    <w:rsid w:val="00142504"/>
    <w:rsid w:val="00144C6E"/>
    <w:rsid w:val="00162102"/>
    <w:rsid w:val="00171D8D"/>
    <w:rsid w:val="00180919"/>
    <w:rsid w:val="00197C1B"/>
    <w:rsid w:val="001B1645"/>
    <w:rsid w:val="001B69CF"/>
    <w:rsid w:val="001D7EE3"/>
    <w:rsid w:val="001E3DC3"/>
    <w:rsid w:val="001E7DA9"/>
    <w:rsid w:val="001F5827"/>
    <w:rsid w:val="002228B6"/>
    <w:rsid w:val="0023263C"/>
    <w:rsid w:val="0023519F"/>
    <w:rsid w:val="00252A0D"/>
    <w:rsid w:val="0025459E"/>
    <w:rsid w:val="00261A88"/>
    <w:rsid w:val="00263B4B"/>
    <w:rsid w:val="002651CF"/>
    <w:rsid w:val="00267A92"/>
    <w:rsid w:val="00280D1A"/>
    <w:rsid w:val="00292076"/>
    <w:rsid w:val="002B3989"/>
    <w:rsid w:val="002B5677"/>
    <w:rsid w:val="002B5815"/>
    <w:rsid w:val="002D33B6"/>
    <w:rsid w:val="002E00D2"/>
    <w:rsid w:val="002F052D"/>
    <w:rsid w:val="002F37B9"/>
    <w:rsid w:val="002F4858"/>
    <w:rsid w:val="00300590"/>
    <w:rsid w:val="0030081A"/>
    <w:rsid w:val="00301B4F"/>
    <w:rsid w:val="00321C42"/>
    <w:rsid w:val="00340E45"/>
    <w:rsid w:val="00342D4D"/>
    <w:rsid w:val="0036520B"/>
    <w:rsid w:val="00386A3A"/>
    <w:rsid w:val="00396559"/>
    <w:rsid w:val="003A08A6"/>
    <w:rsid w:val="003A19BB"/>
    <w:rsid w:val="003A6C84"/>
    <w:rsid w:val="003B175A"/>
    <w:rsid w:val="003B1913"/>
    <w:rsid w:val="003B4BFE"/>
    <w:rsid w:val="003D20F2"/>
    <w:rsid w:val="003F4674"/>
    <w:rsid w:val="004015FA"/>
    <w:rsid w:val="00414AA8"/>
    <w:rsid w:val="00420058"/>
    <w:rsid w:val="00431EC8"/>
    <w:rsid w:val="00441177"/>
    <w:rsid w:val="00447952"/>
    <w:rsid w:val="004510B9"/>
    <w:rsid w:val="00462892"/>
    <w:rsid w:val="0048468B"/>
    <w:rsid w:val="00486F4E"/>
    <w:rsid w:val="00491889"/>
    <w:rsid w:val="004A0528"/>
    <w:rsid w:val="004B7E95"/>
    <w:rsid w:val="004C4C85"/>
    <w:rsid w:val="004C514F"/>
    <w:rsid w:val="004D7E9F"/>
    <w:rsid w:val="004F2BC8"/>
    <w:rsid w:val="004F7330"/>
    <w:rsid w:val="00503C6D"/>
    <w:rsid w:val="00514310"/>
    <w:rsid w:val="00552755"/>
    <w:rsid w:val="005633CC"/>
    <w:rsid w:val="00563712"/>
    <w:rsid w:val="00563D46"/>
    <w:rsid w:val="00595269"/>
    <w:rsid w:val="00597F71"/>
    <w:rsid w:val="005B7F97"/>
    <w:rsid w:val="005C771A"/>
    <w:rsid w:val="005D1FD2"/>
    <w:rsid w:val="005F115E"/>
    <w:rsid w:val="005F3DCE"/>
    <w:rsid w:val="0061656C"/>
    <w:rsid w:val="006867D5"/>
    <w:rsid w:val="006A5637"/>
    <w:rsid w:val="006B1073"/>
    <w:rsid w:val="006B7405"/>
    <w:rsid w:val="006C1DAC"/>
    <w:rsid w:val="006C655C"/>
    <w:rsid w:val="006D7B0D"/>
    <w:rsid w:val="006F4C0B"/>
    <w:rsid w:val="006F53AC"/>
    <w:rsid w:val="0071259E"/>
    <w:rsid w:val="007330AE"/>
    <w:rsid w:val="007517C0"/>
    <w:rsid w:val="00771766"/>
    <w:rsid w:val="007747F5"/>
    <w:rsid w:val="00776175"/>
    <w:rsid w:val="00780DEE"/>
    <w:rsid w:val="007E697A"/>
    <w:rsid w:val="0081744C"/>
    <w:rsid w:val="00821EFC"/>
    <w:rsid w:val="00827760"/>
    <w:rsid w:val="00842C62"/>
    <w:rsid w:val="00852846"/>
    <w:rsid w:val="008633DD"/>
    <w:rsid w:val="008758A0"/>
    <w:rsid w:val="00877E72"/>
    <w:rsid w:val="00886376"/>
    <w:rsid w:val="008957BC"/>
    <w:rsid w:val="008C0E71"/>
    <w:rsid w:val="008C4816"/>
    <w:rsid w:val="008D0732"/>
    <w:rsid w:val="008D2E64"/>
    <w:rsid w:val="008E7A1C"/>
    <w:rsid w:val="008F7971"/>
    <w:rsid w:val="008F7CDA"/>
    <w:rsid w:val="009154E3"/>
    <w:rsid w:val="0092669E"/>
    <w:rsid w:val="009275AF"/>
    <w:rsid w:val="0093041C"/>
    <w:rsid w:val="00934C19"/>
    <w:rsid w:val="00973502"/>
    <w:rsid w:val="009774FF"/>
    <w:rsid w:val="00987A65"/>
    <w:rsid w:val="00995DAC"/>
    <w:rsid w:val="009B0045"/>
    <w:rsid w:val="009C1E1B"/>
    <w:rsid w:val="009C3E26"/>
    <w:rsid w:val="00A00840"/>
    <w:rsid w:val="00A20B2C"/>
    <w:rsid w:val="00A51B31"/>
    <w:rsid w:val="00A54D0D"/>
    <w:rsid w:val="00A6719E"/>
    <w:rsid w:val="00A93B3E"/>
    <w:rsid w:val="00A97DD6"/>
    <w:rsid w:val="00AA2ABC"/>
    <w:rsid w:val="00AC0A4A"/>
    <w:rsid w:val="00AC4FF0"/>
    <w:rsid w:val="00AE6BF8"/>
    <w:rsid w:val="00AF68E3"/>
    <w:rsid w:val="00B00B61"/>
    <w:rsid w:val="00B04DD9"/>
    <w:rsid w:val="00B05BFA"/>
    <w:rsid w:val="00B207B3"/>
    <w:rsid w:val="00B37FA7"/>
    <w:rsid w:val="00B45387"/>
    <w:rsid w:val="00B720E6"/>
    <w:rsid w:val="00B818F3"/>
    <w:rsid w:val="00B93D1E"/>
    <w:rsid w:val="00B9518C"/>
    <w:rsid w:val="00BA6606"/>
    <w:rsid w:val="00BC7745"/>
    <w:rsid w:val="00BF645E"/>
    <w:rsid w:val="00C00AE8"/>
    <w:rsid w:val="00C03517"/>
    <w:rsid w:val="00C83C3A"/>
    <w:rsid w:val="00CA0539"/>
    <w:rsid w:val="00CA3492"/>
    <w:rsid w:val="00CB301E"/>
    <w:rsid w:val="00CD1DF8"/>
    <w:rsid w:val="00CD4967"/>
    <w:rsid w:val="00D12270"/>
    <w:rsid w:val="00D2521E"/>
    <w:rsid w:val="00D2540A"/>
    <w:rsid w:val="00D46B3B"/>
    <w:rsid w:val="00D60243"/>
    <w:rsid w:val="00DA36A8"/>
    <w:rsid w:val="00DA74EC"/>
    <w:rsid w:val="00DB7E1F"/>
    <w:rsid w:val="00DC2339"/>
    <w:rsid w:val="00DE0EAA"/>
    <w:rsid w:val="00E03E00"/>
    <w:rsid w:val="00E10EA7"/>
    <w:rsid w:val="00E11635"/>
    <w:rsid w:val="00E1558E"/>
    <w:rsid w:val="00E64CA4"/>
    <w:rsid w:val="00E81E92"/>
    <w:rsid w:val="00E84B75"/>
    <w:rsid w:val="00EB424A"/>
    <w:rsid w:val="00EC29F8"/>
    <w:rsid w:val="00EF5F7C"/>
    <w:rsid w:val="00F35B4A"/>
    <w:rsid w:val="00F54837"/>
    <w:rsid w:val="00F772D6"/>
    <w:rsid w:val="00F77E25"/>
    <w:rsid w:val="00F810B8"/>
    <w:rsid w:val="00FA1180"/>
    <w:rsid w:val="00FC6FFD"/>
    <w:rsid w:val="00FD2CA5"/>
    <w:rsid w:val="00FE72B1"/>
    <w:rsid w:val="00FE7C86"/>
    <w:rsid w:val="00FF5302"/>
    <w:rsid w:val="00F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D30B8D7"/>
  <w15:chartTrackingRefBased/>
  <w15:docId w15:val="{FDF9FC3E-CFAC-F34E-B475-CF492BBF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HeadingBase"/>
    <w:next w:val="Textoindependiente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HeadingBase"/>
    <w:next w:val="Textoindependiente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Heading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HeadingBase"/>
    <w:next w:val="Textoindependiente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HeadingBase"/>
    <w:next w:val="Textoindependiente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Textoindependiente"/>
    <w:pPr>
      <w:numPr>
        <w:numId w:val="1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tyState">
    <w:name w:val="City/State"/>
    <w:basedOn w:val="Textoindependiente"/>
    <w:next w:val="Textoindependiente"/>
    <w:pPr>
      <w:keepNext/>
    </w:pPr>
  </w:style>
  <w:style w:type="paragraph" w:customStyle="1" w:styleId="CompanyName">
    <w:name w:val="Company Name"/>
    <w:basedOn w:val="Normal"/>
    <w:next w:val="Normal"/>
    <w:autoRedefine/>
    <w:rsid w:val="00447952"/>
    <w:pPr>
      <w:tabs>
        <w:tab w:val="left" w:pos="2160"/>
        <w:tab w:val="right" w:pos="6480"/>
      </w:tabs>
      <w:spacing w:before="24"/>
      <w:jc w:val="both"/>
    </w:pPr>
    <w:rPr>
      <w:rFonts w:cs="Arial"/>
      <w:i/>
    </w:rPr>
  </w:style>
  <w:style w:type="paragraph" w:customStyle="1" w:styleId="CompanyNameOne">
    <w:name w:val="Company Name One"/>
    <w:basedOn w:val="CompanyName"/>
    <w:next w:val="Normal"/>
    <w:autoRedefine/>
    <w:rsid w:val="00771766"/>
    <w:pPr>
      <w:jc w:val="left"/>
    </w:pPr>
    <w:rPr>
      <w:i w:val="0"/>
    </w:rPr>
  </w:style>
  <w:style w:type="paragraph" w:styleId="Fecha">
    <w:name w:val="Date"/>
    <w:basedOn w:val="Textoindependiente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Piedepgina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Encabezado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E81E92"/>
    <w:pPr>
      <w:tabs>
        <w:tab w:val="left" w:pos="2160"/>
        <w:tab w:val="right" w:pos="6480"/>
      </w:tabs>
    </w:pPr>
    <w:rPr>
      <w:rFonts w:cs="Arial"/>
      <w:b/>
    </w:rPr>
  </w:style>
  <w:style w:type="character" w:customStyle="1" w:styleId="Job">
    <w:name w:val="Job"/>
    <w:basedOn w:val="Fuentedeprrafopredeter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8F7CDA"/>
    <w:pPr>
      <w:spacing w:before="24"/>
    </w:pPr>
    <w:rPr>
      <w:rFonts w:cs="Arial"/>
      <w:b/>
      <w:color w:val="000000"/>
      <w:spacing w:val="-10"/>
      <w:sz w:val="24"/>
      <w:szCs w:val="24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Textoindependiente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Textoindependient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 w:val="0"/>
      <w:spacing w:val="0"/>
    </w:rPr>
  </w:style>
  <w:style w:type="character" w:styleId="Hipervnculo">
    <w:name w:val="Hyperlink"/>
    <w:rsid w:val="001077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191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nesis2847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520Files\Microsoft%2520Office\Templates\1033\Professional%25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2010-11-03T21:13:00Z</outs:dateTime>
      <outs:isPinned>true</outs:isPinned>
    </outs:relatedDate>
    <outs:relatedDate>
      <outs:type>2</outs:type>
      <outs:displayName>Created</outs:displayName>
      <outs:dateTime>2004-01-03T00:27:00Z</outs:dateTime>
      <outs:isPinned>true</outs:isPinned>
    </outs:relatedDate>
    <outs:relatedDate>
      <outs:type>4</outs:type>
      <outs:displayName>Last Printed</outs:displayName>
      <outs:dateTime>2004-08-10T19:16:00Z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Jorge Abdel Zavala Reyes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J. Abdel Zavala Reyes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270997B1-9B40-4368-B2ED-93D7EAEC386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Professional%20Resume</Template>
  <TotalTime>2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Professional Resume</vt:lpstr>
      <vt:lpstr>Professional Resume</vt:lpstr>
    </vt:vector>
  </TitlesOfParts>
  <Company>Microsoft Corp.</Company>
  <LinksUpToDate>false</LinksUpToDate>
  <CharactersWithSpaces>4212</CharactersWithSpaces>
  <SharedDoc>false</SharedDoc>
  <HLinks>
    <vt:vector size="6" baseType="variant">
      <vt:variant>
        <vt:i4>8061007</vt:i4>
      </vt:variant>
      <vt:variant>
        <vt:i4>0</vt:i4>
      </vt:variant>
      <vt:variant>
        <vt:i4>0</vt:i4>
      </vt:variant>
      <vt:variant>
        <vt:i4>5</vt:i4>
      </vt:variant>
      <vt:variant>
        <vt:lpwstr>mailto:genesis2847@hotmail.com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Jorge Abdel Zavala Reyes</dc:creator>
  <cp:keywords/>
  <cp:lastModifiedBy>Tania Guevara</cp:lastModifiedBy>
  <cp:revision>2</cp:revision>
  <cp:lastPrinted>2004-08-10T19:16:00Z</cp:lastPrinted>
  <dcterms:created xsi:type="dcterms:W3CDTF">2017-08-08T22:18:00Z</dcterms:created>
  <dcterms:modified xsi:type="dcterms:W3CDTF">2017-08-08T22:18:00Z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</Properties>
</file>